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0C2" w:rsidRPr="00650223" w:rsidRDefault="007270C2" w:rsidP="005C6C9D">
      <w:pPr>
        <w:spacing w:after="80"/>
        <w:ind w:firstLine="0"/>
        <w:jc w:val="center"/>
      </w:pPr>
      <w:bookmarkStart w:id="0" w:name="_GoBack"/>
      <w:bookmarkEnd w:id="0"/>
      <w:r w:rsidRPr="00650223">
        <w:t xml:space="preserve">Министерство науки </w:t>
      </w:r>
      <w:r w:rsidR="004E25F5">
        <w:t xml:space="preserve">и высшего </w:t>
      </w:r>
      <w:r w:rsidR="004E25F5" w:rsidRPr="00650223">
        <w:t xml:space="preserve">образования </w:t>
      </w:r>
      <w:r w:rsidRPr="00650223">
        <w:t>Российской Федерации</w:t>
      </w:r>
    </w:p>
    <w:p w:rsidR="007270C2" w:rsidRDefault="007270C2" w:rsidP="005C6C9D">
      <w:pPr>
        <w:spacing w:after="80"/>
        <w:ind w:firstLine="0"/>
        <w:jc w:val="center"/>
      </w:pPr>
      <w:r w:rsidRPr="00650223">
        <w:t>Федеральное государственное бюджетное образовательное учреждение</w:t>
      </w:r>
      <w:r w:rsidRPr="00650223">
        <w:br/>
        <w:t>высшего образования</w:t>
      </w:r>
      <w:r w:rsidRPr="00650223">
        <w:br/>
        <w:t>«Рязанский государственный радиотехнический университет»</w:t>
      </w:r>
      <w:r w:rsidRPr="00E63952">
        <w:br/>
      </w:r>
      <w:r w:rsidRPr="00650223">
        <w:t>(ФГБОУ ВО «РГРТУ», РГРТУ)</w:t>
      </w:r>
    </w:p>
    <w:p w:rsidR="007270C2" w:rsidRPr="00650223" w:rsidRDefault="007270C2" w:rsidP="005C6C9D">
      <w:pPr>
        <w:spacing w:after="80"/>
        <w:ind w:firstLine="0"/>
        <w:jc w:val="center"/>
      </w:pPr>
      <w:r>
        <w:t>Кафедра «Вычислительная и прикладная математика» (ВПМ)</w:t>
      </w:r>
    </w:p>
    <w:p w:rsidR="007270C2" w:rsidRPr="00FE3A35" w:rsidRDefault="007270C2" w:rsidP="007270C2">
      <w:pPr>
        <w:spacing w:before="280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ОТЧЕТ О ПРАКТИЧЕСКОЙ РАБОТЕ №</w:t>
      </w:r>
      <w:r>
        <w:rPr>
          <w:sz w:val="32"/>
          <w:szCs w:val="32"/>
          <w:lang w:val="en-US"/>
        </w:rPr>
        <w:t> </w:t>
      </w:r>
      <w:permStart w:id="0" w:edGrp="everyone"/>
      <w:r w:rsidR="00473B72">
        <w:t>3</w:t>
      </w:r>
      <w:permEnd w:id="0"/>
    </w:p>
    <w:p w:rsidR="007270C2" w:rsidRPr="00650223" w:rsidRDefault="007270C2" w:rsidP="007270C2">
      <w:pPr>
        <w:ind w:firstLine="0"/>
        <w:jc w:val="center"/>
        <w:rPr>
          <w:sz w:val="32"/>
          <w:szCs w:val="32"/>
        </w:rPr>
      </w:pPr>
      <w:r w:rsidRPr="00650223">
        <w:rPr>
          <w:sz w:val="32"/>
          <w:szCs w:val="32"/>
        </w:rPr>
        <w:t>по дисциплине</w:t>
      </w:r>
    </w:p>
    <w:p w:rsidR="007270C2" w:rsidRPr="00E8654B" w:rsidRDefault="007270C2" w:rsidP="007270C2">
      <w:pPr>
        <w:ind w:firstLine="0"/>
        <w:jc w:val="center"/>
        <w:rPr>
          <w:b/>
          <w:sz w:val="32"/>
          <w:szCs w:val="32"/>
        </w:rPr>
      </w:pPr>
      <w:r w:rsidRPr="00E8654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 xml:space="preserve">ПРОГРАММИРОВАНИЕ НА </w:t>
      </w:r>
      <w:r>
        <w:rPr>
          <w:b/>
          <w:sz w:val="32"/>
          <w:szCs w:val="32"/>
          <w:lang w:val="en-US"/>
        </w:rPr>
        <w:t>JAVA</w:t>
      </w:r>
      <w:r w:rsidRPr="00E8654B">
        <w:rPr>
          <w:b/>
          <w:sz w:val="32"/>
          <w:szCs w:val="32"/>
        </w:rPr>
        <w:t>»</w:t>
      </w:r>
    </w:p>
    <w:p w:rsidR="007270C2" w:rsidRPr="00650223" w:rsidRDefault="007270C2" w:rsidP="007270C2">
      <w:pPr>
        <w:spacing w:before="2800"/>
        <w:ind w:left="3969" w:firstLine="0"/>
        <w:rPr>
          <w:szCs w:val="28"/>
        </w:rPr>
      </w:pPr>
      <w:r w:rsidRPr="00650223">
        <w:rPr>
          <w:szCs w:val="28"/>
        </w:rPr>
        <w:t>Выполнил:</w:t>
      </w:r>
    </w:p>
    <w:p w:rsidR="007270C2" w:rsidRPr="00650223" w:rsidRDefault="007270C2" w:rsidP="007270C2">
      <w:pPr>
        <w:ind w:left="3969" w:firstLine="0"/>
        <w:rPr>
          <w:szCs w:val="28"/>
        </w:rPr>
      </w:pPr>
      <w:r w:rsidRPr="00650223">
        <w:rPr>
          <w:szCs w:val="28"/>
        </w:rPr>
        <w:t>студент гр</w:t>
      </w:r>
      <w:r>
        <w:rPr>
          <w:szCs w:val="28"/>
        </w:rPr>
        <w:t>уппы</w:t>
      </w:r>
      <w:r w:rsidRPr="00650223">
        <w:rPr>
          <w:szCs w:val="28"/>
        </w:rPr>
        <w:t xml:space="preserve"> </w:t>
      </w:r>
      <w:permStart w:id="1" w:edGrp="everyone"/>
      <w:r w:rsidR="00FC7EC1">
        <w:t>643</w:t>
      </w:r>
      <w:permEnd w:id="1"/>
    </w:p>
    <w:p w:rsidR="007270C2" w:rsidRPr="00650223" w:rsidRDefault="00FC7EC1" w:rsidP="007270C2">
      <w:pPr>
        <w:ind w:left="3969" w:firstLine="0"/>
        <w:rPr>
          <w:szCs w:val="28"/>
        </w:rPr>
      </w:pPr>
      <w:permStart w:id="2" w:edGrp="everyone"/>
      <w:r>
        <w:t>Паршина Анна Романовна</w:t>
      </w:r>
      <w:permEnd w:id="2"/>
    </w:p>
    <w:p w:rsidR="007270C2" w:rsidRPr="00650223" w:rsidRDefault="007270C2" w:rsidP="007270C2">
      <w:pPr>
        <w:spacing w:before="400"/>
        <w:ind w:left="3969" w:firstLine="0"/>
        <w:rPr>
          <w:szCs w:val="28"/>
        </w:rPr>
      </w:pPr>
      <w:r w:rsidRPr="00650223">
        <w:rPr>
          <w:szCs w:val="28"/>
        </w:rPr>
        <w:t>Проверил:</w:t>
      </w:r>
    </w:p>
    <w:p w:rsidR="007270C2" w:rsidRDefault="007270C2" w:rsidP="007270C2">
      <w:pPr>
        <w:ind w:left="3969" w:firstLine="0"/>
        <w:rPr>
          <w:szCs w:val="28"/>
        </w:rPr>
      </w:pPr>
      <w:r w:rsidRPr="00650223">
        <w:rPr>
          <w:szCs w:val="28"/>
        </w:rPr>
        <w:t>Пруцков А</w:t>
      </w:r>
      <w:r>
        <w:rPr>
          <w:szCs w:val="28"/>
        </w:rPr>
        <w:t xml:space="preserve">лександр </w:t>
      </w:r>
      <w:r w:rsidRPr="00650223">
        <w:rPr>
          <w:szCs w:val="28"/>
        </w:rPr>
        <w:t>В</w:t>
      </w:r>
      <w:r>
        <w:rPr>
          <w:szCs w:val="28"/>
        </w:rPr>
        <w:t>икторович,</w:t>
      </w:r>
    </w:p>
    <w:p w:rsidR="007270C2" w:rsidRPr="00650223" w:rsidRDefault="007270C2" w:rsidP="007270C2">
      <w:pPr>
        <w:ind w:left="3969" w:firstLine="0"/>
        <w:rPr>
          <w:szCs w:val="28"/>
        </w:rPr>
      </w:pPr>
      <w:r>
        <w:rPr>
          <w:szCs w:val="28"/>
        </w:rPr>
        <w:t>д-р техн. наук, профессор кафедры ВПМ</w:t>
      </w:r>
    </w:p>
    <w:p w:rsidR="007270C2" w:rsidRDefault="007270C2" w:rsidP="007270C2">
      <w:pPr>
        <w:spacing w:before="2600"/>
        <w:ind w:firstLine="0"/>
        <w:jc w:val="center"/>
        <w:rPr>
          <w:szCs w:val="28"/>
        </w:rPr>
      </w:pPr>
      <w:r w:rsidRPr="00DB74B8">
        <w:rPr>
          <w:szCs w:val="28"/>
        </w:rPr>
        <w:t xml:space="preserve">Рязань </w:t>
      </w:r>
      <w:bookmarkStart w:id="1" w:name="Год"/>
      <w:r w:rsidR="002B5588" w:rsidRPr="00DB74B8">
        <w:rPr>
          <w:szCs w:val="28"/>
        </w:rPr>
        <w:fldChar w:fldCharType="begin"/>
      </w:r>
      <w:r w:rsidRPr="00DB74B8">
        <w:rPr>
          <w:szCs w:val="28"/>
        </w:rPr>
        <w:instrText xml:space="preserve"> DATE  \@ "yyyy" </w:instrText>
      </w:r>
      <w:r w:rsidR="002B5588" w:rsidRPr="00DB74B8">
        <w:rPr>
          <w:szCs w:val="28"/>
        </w:rPr>
        <w:fldChar w:fldCharType="separate"/>
      </w:r>
      <w:r w:rsidR="00473B72">
        <w:rPr>
          <w:noProof/>
          <w:szCs w:val="28"/>
        </w:rPr>
        <w:t>2019</w:t>
      </w:r>
      <w:r w:rsidR="002B5588" w:rsidRPr="00DB74B8">
        <w:rPr>
          <w:szCs w:val="28"/>
        </w:rPr>
        <w:fldChar w:fldCharType="end"/>
      </w:r>
      <w:bookmarkEnd w:id="1"/>
    </w:p>
    <w:p w:rsidR="00583080" w:rsidRDefault="007A4082" w:rsidP="001A082D">
      <w:pPr>
        <w:pStyle w:val="1"/>
      </w:pPr>
      <w:r>
        <w:br w:type="page"/>
      </w:r>
      <w:r w:rsidR="001A082D">
        <w:lastRenderedPageBreak/>
        <w:t>Задание</w:t>
      </w:r>
    </w:p>
    <w:p w:rsidR="001A082D" w:rsidRPr="00FF2A5E" w:rsidRDefault="008F5D30" w:rsidP="000F7A64">
      <w:permStart w:id="3" w:edGrp="everyone"/>
      <w:r>
        <w:t>Среди всех элементов с минимальными значениями массива определить координаты минимума, находящегося ближе всех к элементу, находящемуся в последней строке последнего столбца. При выводе массива на экран вывести также номера строк и столбцов.</w:t>
      </w:r>
    </w:p>
    <w:permEnd w:id="3"/>
    <w:p w:rsidR="001A082D" w:rsidRDefault="001A082D" w:rsidP="001A082D">
      <w:pPr>
        <w:pStyle w:val="1"/>
        <w:rPr>
          <w:lang w:val="en-US"/>
        </w:rPr>
      </w:pPr>
      <w:r>
        <w:t>Основные классы, реализующие задание</w:t>
      </w:r>
    </w:p>
    <w:p w:rsidR="00D10F6E" w:rsidRDefault="00D10F6E" w:rsidP="00D10F6E">
      <w:pPr>
        <w:pStyle w:val="2"/>
      </w:pPr>
      <w:permStart w:id="4" w:edGrp="everyone"/>
      <w:r w:rsidRPr="007A6F27">
        <w:t xml:space="preserve">Класс </w:t>
      </w:r>
      <w:r w:rsidRPr="00D10F6E">
        <w:t>Runner</w:t>
      </w:r>
    </w:p>
    <w:p w:rsidR="00D10F6E" w:rsidRDefault="00D10F6E" w:rsidP="00D10F6E">
      <w:pPr>
        <w:pStyle w:val="a7"/>
      </w:pPr>
    </w:p>
    <w:p w:rsidR="00DC7917" w:rsidRPr="00DC7917" w:rsidRDefault="00DC7917" w:rsidP="00DC7917">
      <w:pPr>
        <w:pStyle w:val="a7"/>
      </w:pPr>
      <w:r w:rsidRPr="00DC7917">
        <w:t>package ru.rsreu.parshina0313;</w:t>
      </w:r>
    </w:p>
    <w:p w:rsidR="00DC7917" w:rsidRPr="00DC7917" w:rsidRDefault="00DC7917" w:rsidP="00DC7917">
      <w:pPr>
        <w:pStyle w:val="a7"/>
      </w:pPr>
    </w:p>
    <w:p w:rsidR="00DC7917" w:rsidRPr="00473B72" w:rsidRDefault="00DC7917" w:rsidP="00DC7917">
      <w:pPr>
        <w:pStyle w:val="a7"/>
        <w:rPr>
          <w:lang w:val="en-US"/>
        </w:rPr>
      </w:pPr>
      <w:r w:rsidRPr="00473B72">
        <w:rPr>
          <w:lang w:val="en-US"/>
        </w:rPr>
        <w:t>public class Runner {</w:t>
      </w:r>
    </w:p>
    <w:p w:rsidR="00DC7917" w:rsidRPr="00473B72" w:rsidRDefault="00DC7917" w:rsidP="00DC7917">
      <w:pPr>
        <w:pStyle w:val="a7"/>
        <w:rPr>
          <w:lang w:val="en-US"/>
        </w:rPr>
      </w:pPr>
    </w:p>
    <w:p w:rsidR="00DC7917" w:rsidRPr="00473B72" w:rsidRDefault="00DC7917" w:rsidP="00DC7917">
      <w:pPr>
        <w:pStyle w:val="a7"/>
        <w:rPr>
          <w:lang w:val="en-US"/>
        </w:rPr>
      </w:pPr>
      <w:r w:rsidRPr="00473B72">
        <w:rPr>
          <w:lang w:val="en-US"/>
        </w:rPr>
        <w:tab/>
        <w:t>private Runner() {</w:t>
      </w:r>
    </w:p>
    <w:p w:rsidR="00DC7917" w:rsidRPr="00473B72" w:rsidRDefault="00DC7917" w:rsidP="00DC7917">
      <w:pPr>
        <w:pStyle w:val="a7"/>
        <w:rPr>
          <w:lang w:val="en-US"/>
        </w:rPr>
      </w:pPr>
    </w:p>
    <w:p w:rsidR="00DC7917" w:rsidRPr="00DC7917" w:rsidRDefault="00DC7917" w:rsidP="00DC7917">
      <w:pPr>
        <w:pStyle w:val="a7"/>
      </w:pPr>
      <w:r w:rsidRPr="00473B72">
        <w:rPr>
          <w:lang w:val="en-US"/>
        </w:rPr>
        <w:tab/>
      </w:r>
      <w:r w:rsidRPr="00DC7917">
        <w:t>}</w:t>
      </w:r>
    </w:p>
    <w:p w:rsidR="00DC7917" w:rsidRPr="00DC7917" w:rsidRDefault="00DC7917" w:rsidP="00DC7917">
      <w:pPr>
        <w:pStyle w:val="a7"/>
      </w:pP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  <w:t>public static void main(String[] args) {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ZeroInstaller arrayObject = new ZeroInstaller(1, 2, -3, -6);</w:t>
      </w:r>
    </w:p>
    <w:p w:rsidR="00DC7917" w:rsidRPr="00DC7917" w:rsidRDefault="00DC7917" w:rsidP="00DC7917">
      <w:pPr>
        <w:pStyle w:val="a7"/>
        <w:rPr>
          <w:lang w:val="en-US"/>
        </w:rPr>
      </w:pP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StringBuilder result = new StringBuilder();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result.append(Resourcer.getString("message.origin.array")).append(arrayObject).append("\n")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</w:r>
      <w:r w:rsidRPr="00DC7917">
        <w:rPr>
          <w:lang w:val="en-US"/>
        </w:rPr>
        <w:tab/>
      </w:r>
      <w:r w:rsidRPr="00DC7917">
        <w:rPr>
          <w:lang w:val="en-US"/>
        </w:rPr>
        <w:tab/>
        <w:t>.append(Resourcer.getString("message.result")).append(arrayObject.toZeroArrayElements());</w:t>
      </w:r>
    </w:p>
    <w:p w:rsidR="00DC7917" w:rsidRPr="00DC7917" w:rsidRDefault="00DC7917" w:rsidP="00DC7917">
      <w:pPr>
        <w:pStyle w:val="a7"/>
      </w:pPr>
      <w:r w:rsidRPr="00DC7917">
        <w:rPr>
          <w:lang w:val="en-US"/>
        </w:rPr>
        <w:tab/>
      </w:r>
      <w:r w:rsidRPr="00DC7917">
        <w:rPr>
          <w:lang w:val="en-US"/>
        </w:rPr>
        <w:tab/>
      </w:r>
      <w:r w:rsidRPr="00DC7917">
        <w:t>System.out.println(result);</w:t>
      </w:r>
    </w:p>
    <w:p w:rsidR="00DC7917" w:rsidRPr="00DC7917" w:rsidRDefault="00DC7917" w:rsidP="00DC7917">
      <w:pPr>
        <w:pStyle w:val="a7"/>
      </w:pPr>
      <w:r w:rsidRPr="00DC7917">
        <w:tab/>
        <w:t>}</w:t>
      </w:r>
    </w:p>
    <w:p w:rsidR="00DC7917" w:rsidRPr="00DC7917" w:rsidRDefault="00DC7917" w:rsidP="00DC7917">
      <w:pPr>
        <w:pStyle w:val="a7"/>
      </w:pPr>
    </w:p>
    <w:p w:rsidR="00D10F6E" w:rsidRPr="00D10F6E" w:rsidRDefault="00DC7917" w:rsidP="00DC7917">
      <w:pPr>
        <w:pStyle w:val="a7"/>
      </w:pPr>
      <w:r w:rsidRPr="00DC7917">
        <w:t>}</w:t>
      </w:r>
    </w:p>
    <w:p w:rsidR="007A6F27" w:rsidRDefault="007A6F27" w:rsidP="00D10F6E">
      <w:pPr>
        <w:pStyle w:val="2"/>
      </w:pPr>
      <w:r w:rsidRPr="007A6F27">
        <w:t xml:space="preserve">Класс </w:t>
      </w:r>
      <w:r w:rsidR="00DC7917">
        <w:t>ZeroInstaller</w:t>
      </w:r>
    </w:p>
    <w:p w:rsidR="00DC7917" w:rsidRPr="00DC7917" w:rsidRDefault="00DC7917" w:rsidP="00DC7917">
      <w:pPr>
        <w:pStyle w:val="a7"/>
      </w:pPr>
      <w:r w:rsidRPr="00DC7917">
        <w:t>package ru.rsreu.parshina0313;</w:t>
      </w:r>
    </w:p>
    <w:p w:rsidR="00DC7917" w:rsidRPr="00DC7917" w:rsidRDefault="00DC7917" w:rsidP="00DC7917">
      <w:pPr>
        <w:pStyle w:val="a7"/>
      </w:pPr>
    </w:p>
    <w:p w:rsidR="00DC7917" w:rsidRPr="00DC7917" w:rsidRDefault="00DC7917" w:rsidP="00DC7917">
      <w:pPr>
        <w:pStyle w:val="a7"/>
      </w:pPr>
      <w:r w:rsidRPr="00DC7917">
        <w:t>import java.util.Arrays;</w:t>
      </w:r>
    </w:p>
    <w:p w:rsidR="00DC7917" w:rsidRPr="00DC7917" w:rsidRDefault="00DC7917" w:rsidP="00DC7917">
      <w:pPr>
        <w:pStyle w:val="a7"/>
      </w:pPr>
    </w:p>
    <w:p w:rsidR="00DC7917" w:rsidRPr="00DC7917" w:rsidRDefault="00DC7917" w:rsidP="00DC7917">
      <w:pPr>
        <w:pStyle w:val="a7"/>
      </w:pPr>
      <w:r w:rsidRPr="00DC7917">
        <w:t>public class ZeroInstaller {</w:t>
      </w:r>
    </w:p>
    <w:p w:rsidR="00DC7917" w:rsidRPr="00DC7917" w:rsidRDefault="00DC7917" w:rsidP="00DC7917">
      <w:pPr>
        <w:pStyle w:val="a7"/>
      </w:pPr>
      <w:r w:rsidRPr="00DC7917">
        <w:tab/>
        <w:t>private int[] arrayBody;</w:t>
      </w:r>
    </w:p>
    <w:p w:rsidR="00DC7917" w:rsidRPr="00DC7917" w:rsidRDefault="00DC7917" w:rsidP="00DC7917">
      <w:pPr>
        <w:pStyle w:val="a7"/>
      </w:pPr>
    </w:p>
    <w:p w:rsidR="00DC7917" w:rsidRPr="00473B72" w:rsidRDefault="00DC7917" w:rsidP="00DC7917">
      <w:pPr>
        <w:pStyle w:val="a7"/>
        <w:rPr>
          <w:lang w:val="en-US"/>
        </w:rPr>
      </w:pPr>
      <w:r w:rsidRPr="00DC7917">
        <w:tab/>
      </w:r>
      <w:r w:rsidRPr="00473B72">
        <w:rPr>
          <w:lang w:val="en-US"/>
        </w:rPr>
        <w:t>public ZeroInstaller(int... args) {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this.arrayBody = new int[args.length];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setArrayElements(args);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lastRenderedPageBreak/>
        <w:tab/>
        <w:t>}</w:t>
      </w:r>
    </w:p>
    <w:p w:rsidR="00DC7917" w:rsidRPr="00DC7917" w:rsidRDefault="00DC7917" w:rsidP="00DC7917">
      <w:pPr>
        <w:pStyle w:val="a7"/>
        <w:rPr>
          <w:lang w:val="en-US"/>
        </w:rPr>
      </w:pP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  <w:t>public final void setArrayElements(int... args) {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int length = args.length;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for (int i = 0; i &lt; length; i++) {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</w:r>
      <w:r w:rsidRPr="00DC7917">
        <w:rPr>
          <w:lang w:val="en-US"/>
        </w:rPr>
        <w:tab/>
        <w:t>this.arrayBody[i] = args[i];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}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  <w:t>}</w:t>
      </w:r>
    </w:p>
    <w:p w:rsidR="00DC7917" w:rsidRPr="00DC7917" w:rsidRDefault="00DC7917" w:rsidP="00DC7917">
      <w:pPr>
        <w:pStyle w:val="a7"/>
        <w:rPr>
          <w:lang w:val="en-US"/>
        </w:rPr>
      </w:pP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  <w:t>private int sumArrayEvenValuesElements() {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int summ = 0;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int length = this.arrayBody.length;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for (int i = 0; i &lt; length; i++) {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</w:r>
      <w:r w:rsidRPr="00DC7917">
        <w:rPr>
          <w:lang w:val="en-US"/>
        </w:rPr>
        <w:tab/>
        <w:t>if (arrayBody[i] % 2 == 0) {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</w:r>
      <w:r w:rsidRPr="00DC7917">
        <w:rPr>
          <w:lang w:val="en-US"/>
        </w:rPr>
        <w:tab/>
      </w:r>
      <w:r w:rsidRPr="00DC7917">
        <w:rPr>
          <w:lang w:val="en-US"/>
        </w:rPr>
        <w:tab/>
        <w:t>summ += arrayBody[i];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</w:r>
      <w:r w:rsidRPr="00DC7917">
        <w:rPr>
          <w:lang w:val="en-US"/>
        </w:rPr>
        <w:tab/>
        <w:t>}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}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return summ;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  <w:t>}</w:t>
      </w:r>
    </w:p>
    <w:p w:rsidR="00DC7917" w:rsidRPr="00DC7917" w:rsidRDefault="00DC7917" w:rsidP="00DC7917">
      <w:pPr>
        <w:pStyle w:val="a7"/>
        <w:rPr>
          <w:lang w:val="en-US"/>
        </w:rPr>
      </w:pP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  <w:t>private int productArrayOddValuesElements() {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int product = 1;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int length = this.arrayBody.length;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for (int i = 0; i &lt; length; i++) {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</w:r>
      <w:r w:rsidRPr="00DC7917">
        <w:rPr>
          <w:lang w:val="en-US"/>
        </w:rPr>
        <w:tab/>
        <w:t>if (arrayBody[i] % 2 != 0) {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</w:r>
      <w:r w:rsidRPr="00DC7917">
        <w:rPr>
          <w:lang w:val="en-US"/>
        </w:rPr>
        <w:tab/>
      </w:r>
      <w:r w:rsidRPr="00DC7917">
        <w:rPr>
          <w:lang w:val="en-US"/>
        </w:rPr>
        <w:tab/>
        <w:t>product *= arrayBody[i];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</w:r>
      <w:r w:rsidRPr="00DC7917">
        <w:rPr>
          <w:lang w:val="en-US"/>
        </w:rPr>
        <w:tab/>
        <w:t>}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}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return product;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  <w:t>}</w:t>
      </w:r>
    </w:p>
    <w:p w:rsidR="00DC7917" w:rsidRPr="00DC7917" w:rsidRDefault="00DC7917" w:rsidP="00DC7917">
      <w:pPr>
        <w:pStyle w:val="a7"/>
        <w:rPr>
          <w:lang w:val="en-US"/>
        </w:rPr>
      </w:pP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  <w:t>private int[] toZeroArrayPosiriveElements() {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int length = this.arrayBody.length;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int[] result = new int[length];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for (int i = 0; i &lt; length; i++) {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</w:r>
      <w:r w:rsidRPr="00DC7917">
        <w:rPr>
          <w:lang w:val="en-US"/>
        </w:rPr>
        <w:tab/>
        <w:t>if (arrayBody[i] &gt; 0) {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</w:r>
      <w:r w:rsidRPr="00DC7917">
        <w:rPr>
          <w:lang w:val="en-US"/>
        </w:rPr>
        <w:tab/>
      </w:r>
      <w:r w:rsidRPr="00DC7917">
        <w:rPr>
          <w:lang w:val="en-US"/>
        </w:rPr>
        <w:tab/>
        <w:t>result[i] = 0;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</w:r>
      <w:r w:rsidRPr="00DC7917">
        <w:rPr>
          <w:lang w:val="en-US"/>
        </w:rPr>
        <w:tab/>
        <w:t>} else {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</w:r>
      <w:r w:rsidRPr="00DC7917">
        <w:rPr>
          <w:lang w:val="en-US"/>
        </w:rPr>
        <w:tab/>
      </w:r>
      <w:r w:rsidRPr="00DC7917">
        <w:rPr>
          <w:lang w:val="en-US"/>
        </w:rPr>
        <w:tab/>
        <w:t>result[i] = arrayBody[i];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</w:r>
      <w:r w:rsidRPr="00DC7917">
        <w:rPr>
          <w:lang w:val="en-US"/>
        </w:rPr>
        <w:tab/>
        <w:t>}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}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return result;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  <w:t>}</w:t>
      </w:r>
    </w:p>
    <w:p w:rsidR="00DC7917" w:rsidRPr="00DC7917" w:rsidRDefault="00DC7917" w:rsidP="00DC7917">
      <w:pPr>
        <w:pStyle w:val="a7"/>
        <w:rPr>
          <w:lang w:val="en-US"/>
        </w:rPr>
      </w:pP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  <w:t>private int[] toZeroArrayNegativeElements() {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lastRenderedPageBreak/>
        <w:tab/>
      </w:r>
      <w:r w:rsidRPr="00DC7917">
        <w:rPr>
          <w:lang w:val="en-US"/>
        </w:rPr>
        <w:tab/>
        <w:t>int length = this.arrayBody.length;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int[] result = new int[length];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for (int i = 0; i &lt; length; i++) {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</w:r>
      <w:r w:rsidRPr="00DC7917">
        <w:rPr>
          <w:lang w:val="en-US"/>
        </w:rPr>
        <w:tab/>
        <w:t>if (arrayBody[i] &lt; 0) {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</w:r>
      <w:r w:rsidRPr="00DC7917">
        <w:rPr>
          <w:lang w:val="en-US"/>
        </w:rPr>
        <w:tab/>
      </w:r>
      <w:r w:rsidRPr="00DC7917">
        <w:rPr>
          <w:lang w:val="en-US"/>
        </w:rPr>
        <w:tab/>
        <w:t>result[i] = 0;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</w:r>
      <w:r w:rsidRPr="00DC7917">
        <w:rPr>
          <w:lang w:val="en-US"/>
        </w:rPr>
        <w:tab/>
        <w:t>} else {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</w:r>
      <w:r w:rsidRPr="00DC7917">
        <w:rPr>
          <w:lang w:val="en-US"/>
        </w:rPr>
        <w:tab/>
      </w:r>
      <w:r w:rsidRPr="00DC7917">
        <w:rPr>
          <w:lang w:val="en-US"/>
        </w:rPr>
        <w:tab/>
        <w:t>result[i] = arrayBody[i];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</w:r>
      <w:r w:rsidRPr="00DC7917">
        <w:rPr>
          <w:lang w:val="en-US"/>
        </w:rPr>
        <w:tab/>
        <w:t>}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}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return result;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  <w:t>}</w:t>
      </w:r>
    </w:p>
    <w:p w:rsidR="00DC7917" w:rsidRPr="00DC7917" w:rsidRDefault="00DC7917" w:rsidP="00DC7917">
      <w:pPr>
        <w:pStyle w:val="a7"/>
        <w:rPr>
          <w:lang w:val="en-US"/>
        </w:rPr>
      </w:pP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  <w:t>public String toZeroArrayElements() {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String result = "";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int summ = this.sumArrayEvenValuesElements();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int prod = this.productArrayOddValuesElements();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if (summ &gt; prod) {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</w:r>
      <w:r w:rsidRPr="00DC7917">
        <w:rPr>
          <w:lang w:val="en-US"/>
        </w:rPr>
        <w:tab/>
        <w:t>result = Arrays.toString(this.toZeroArrayPosiriveElements());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}</w:t>
      </w:r>
    </w:p>
    <w:p w:rsidR="00DC7917" w:rsidRPr="00DC7917" w:rsidRDefault="00DC7917" w:rsidP="00DC7917">
      <w:pPr>
        <w:pStyle w:val="a7"/>
        <w:rPr>
          <w:lang w:val="en-US"/>
        </w:rPr>
      </w:pP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if (summ &lt; prod) {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</w:r>
      <w:r w:rsidRPr="00DC7917">
        <w:rPr>
          <w:lang w:val="en-US"/>
        </w:rPr>
        <w:tab/>
        <w:t>result = Arrays.toString(this.toZeroArrayNegativeElements());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}</w:t>
      </w:r>
    </w:p>
    <w:p w:rsidR="00DC7917" w:rsidRPr="00DC7917" w:rsidRDefault="00DC7917" w:rsidP="00DC7917">
      <w:pPr>
        <w:pStyle w:val="a7"/>
        <w:rPr>
          <w:lang w:val="en-US"/>
        </w:rPr>
      </w:pP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if (summ == prod) {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</w:r>
      <w:r w:rsidRPr="00DC7917">
        <w:rPr>
          <w:lang w:val="en-US"/>
        </w:rPr>
        <w:tab/>
        <w:t>result = Resourcer.getString("massege.result.array");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}</w:t>
      </w:r>
    </w:p>
    <w:p w:rsidR="00DC7917" w:rsidRPr="00DC7917" w:rsidRDefault="00DC7917" w:rsidP="00DC7917">
      <w:pPr>
        <w:pStyle w:val="a7"/>
        <w:rPr>
          <w:lang w:val="en-US"/>
        </w:rPr>
      </w:pP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return result;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  <w:t>}</w:t>
      </w:r>
    </w:p>
    <w:p w:rsidR="00DC7917" w:rsidRPr="00DC7917" w:rsidRDefault="00DC7917" w:rsidP="00DC7917">
      <w:pPr>
        <w:pStyle w:val="a7"/>
        <w:rPr>
          <w:lang w:val="en-US"/>
        </w:rPr>
      </w:pP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  <w:t>@Override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  <w:t>public String toString() {</w:t>
      </w:r>
    </w:p>
    <w:p w:rsidR="00DC7917" w:rsidRPr="00DC7917" w:rsidRDefault="00DC7917" w:rsidP="00DC7917">
      <w:pPr>
        <w:pStyle w:val="a7"/>
        <w:rPr>
          <w:lang w:val="en-US"/>
        </w:rPr>
      </w:pPr>
      <w:r w:rsidRPr="00DC7917">
        <w:rPr>
          <w:lang w:val="en-US"/>
        </w:rPr>
        <w:tab/>
      </w:r>
      <w:r w:rsidRPr="00DC7917">
        <w:rPr>
          <w:lang w:val="en-US"/>
        </w:rPr>
        <w:tab/>
        <w:t>return Arrays.toString(this.arrayBody);</w:t>
      </w:r>
    </w:p>
    <w:p w:rsidR="00DC7917" w:rsidRPr="00DC7917" w:rsidRDefault="00DC7917" w:rsidP="00DC7917">
      <w:pPr>
        <w:pStyle w:val="a7"/>
      </w:pPr>
      <w:r w:rsidRPr="00DC7917">
        <w:rPr>
          <w:lang w:val="en-US"/>
        </w:rPr>
        <w:tab/>
      </w:r>
      <w:r w:rsidRPr="00DC7917">
        <w:t>}</w:t>
      </w:r>
    </w:p>
    <w:p w:rsidR="007A6F27" w:rsidRPr="00A47A43" w:rsidRDefault="00DC7917" w:rsidP="00DC7917">
      <w:pPr>
        <w:pStyle w:val="a7"/>
      </w:pPr>
      <w:r w:rsidRPr="00DC7917">
        <w:t>}</w:t>
      </w:r>
      <w:permEnd w:id="4"/>
    </w:p>
    <w:sectPr w:rsidR="007A6F27" w:rsidRPr="00A47A43" w:rsidSect="00DE7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5338"/>
    <w:multiLevelType w:val="multilevel"/>
    <w:tmpl w:val="CDE69D3E"/>
    <w:lvl w:ilvl="0">
      <w:start w:val="1"/>
      <w:numFmt w:val="decimal"/>
      <w:pStyle w:val="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369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attachedTemplate r:id="rId1"/>
  <w:stylePaneFormatFilter w:val="1728"/>
  <w:documentProtection w:edit="readOnly" w:formatting="1" w:enforcement="1"/>
  <w:defaultTabStop w:val="708"/>
  <w:characterSpacingControl w:val="doNotCompress"/>
  <w:compat/>
  <w:rsids>
    <w:rsidRoot w:val="00FC7EC1"/>
    <w:rsid w:val="0001746E"/>
    <w:rsid w:val="0003606A"/>
    <w:rsid w:val="000F580F"/>
    <w:rsid w:val="000F7A64"/>
    <w:rsid w:val="001A082D"/>
    <w:rsid w:val="00217075"/>
    <w:rsid w:val="0025651F"/>
    <w:rsid w:val="002824C1"/>
    <w:rsid w:val="002B5588"/>
    <w:rsid w:val="002F244C"/>
    <w:rsid w:val="00473B72"/>
    <w:rsid w:val="004A053C"/>
    <w:rsid w:val="004E25F5"/>
    <w:rsid w:val="00583080"/>
    <w:rsid w:val="005C6C9D"/>
    <w:rsid w:val="00614C30"/>
    <w:rsid w:val="006445B5"/>
    <w:rsid w:val="00650223"/>
    <w:rsid w:val="0069436C"/>
    <w:rsid w:val="007270C2"/>
    <w:rsid w:val="007A4082"/>
    <w:rsid w:val="007A6F27"/>
    <w:rsid w:val="007B5890"/>
    <w:rsid w:val="008B3907"/>
    <w:rsid w:val="008F5D30"/>
    <w:rsid w:val="0093490C"/>
    <w:rsid w:val="009607E9"/>
    <w:rsid w:val="00A47A43"/>
    <w:rsid w:val="00A70301"/>
    <w:rsid w:val="00A7323A"/>
    <w:rsid w:val="00B21CA6"/>
    <w:rsid w:val="00B97288"/>
    <w:rsid w:val="00BF77AB"/>
    <w:rsid w:val="00C6388F"/>
    <w:rsid w:val="00D10F6E"/>
    <w:rsid w:val="00D370F7"/>
    <w:rsid w:val="00D45C09"/>
    <w:rsid w:val="00D61FA7"/>
    <w:rsid w:val="00DB74B8"/>
    <w:rsid w:val="00DC7917"/>
    <w:rsid w:val="00DE7226"/>
    <w:rsid w:val="00E118FE"/>
    <w:rsid w:val="00E63952"/>
    <w:rsid w:val="00ED146C"/>
    <w:rsid w:val="00F0507A"/>
    <w:rsid w:val="00FB2403"/>
    <w:rsid w:val="00FC7EC1"/>
    <w:rsid w:val="00FE3A35"/>
    <w:rsid w:val="00FF2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0" w:semiHidden="0" w:uiPriority="0" w:unhideWhenUsed="0" w:qFormat="1"/>
    <w:lsdException w:name="Default Paragraph Font" w:locked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Balloon Text" w:lock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A43"/>
    <w:pPr>
      <w:ind w:firstLine="567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5C6C9D"/>
    <w:pPr>
      <w:keepNext/>
      <w:keepLines/>
      <w:numPr>
        <w:numId w:val="2"/>
      </w:numPr>
      <w:spacing w:before="240" w:after="80"/>
      <w:outlineLvl w:val="0"/>
    </w:pPr>
    <w:rPr>
      <w:rFonts w:eastAsia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C6C9D"/>
    <w:pPr>
      <w:keepNext/>
      <w:keepLines/>
      <w:numPr>
        <w:ilvl w:val="1"/>
        <w:numId w:val="2"/>
      </w:numPr>
      <w:spacing w:before="160" w:after="40"/>
      <w:ind w:left="1149"/>
      <w:outlineLvl w:val="1"/>
    </w:pPr>
    <w:rPr>
      <w:rFonts w:eastAsia="Times New Roman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C6C9D"/>
    <w:rPr>
      <w:rFonts w:ascii="Times New Roman" w:eastAsia="Times New Roman" w:hAnsi="Times New Roman"/>
      <w:b/>
      <w:bCs/>
      <w:sz w:val="36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5C6C9D"/>
    <w:rPr>
      <w:rFonts w:ascii="Times New Roman" w:eastAsia="Times New Roman" w:hAnsi="Times New Roman"/>
      <w:b/>
      <w:bCs/>
      <w:sz w:val="32"/>
      <w:szCs w:val="26"/>
      <w:lang w:eastAsia="en-US"/>
    </w:rPr>
  </w:style>
  <w:style w:type="paragraph" w:styleId="a3">
    <w:name w:val="Title"/>
    <w:basedOn w:val="a"/>
    <w:link w:val="a4"/>
    <w:qFormat/>
    <w:locked/>
    <w:rsid w:val="0069436C"/>
    <w:pPr>
      <w:jc w:val="center"/>
    </w:pPr>
    <w:rPr>
      <w:rFonts w:eastAsia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link w:val="a3"/>
    <w:rsid w:val="0069436C"/>
    <w:rPr>
      <w:rFonts w:ascii="Times New Roman" w:eastAsia="Times New Roman" w:hAnsi="Times New Roman"/>
      <w:b/>
      <w:bCs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locked/>
    <w:rsid w:val="00DB74B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DB74B8"/>
    <w:rPr>
      <w:rFonts w:ascii="Tahoma" w:hAnsi="Tahoma" w:cs="Tahoma"/>
      <w:sz w:val="16"/>
      <w:szCs w:val="16"/>
      <w:lang w:eastAsia="en-US"/>
    </w:rPr>
  </w:style>
  <w:style w:type="paragraph" w:customStyle="1" w:styleId="1415">
    <w:name w:val="Стиль Название + 14 пт не полужирный Междустр.интервал:  15 стро..."/>
    <w:basedOn w:val="a3"/>
    <w:locked/>
    <w:rsid w:val="00A47A43"/>
    <w:pPr>
      <w:spacing w:after="80"/>
    </w:pPr>
    <w:rPr>
      <w:b w:val="0"/>
      <w:bCs w:val="0"/>
      <w:sz w:val="28"/>
      <w:szCs w:val="20"/>
    </w:rPr>
  </w:style>
  <w:style w:type="paragraph" w:customStyle="1" w:styleId="a7">
    <w:name w:val="Листинг"/>
    <w:basedOn w:val="a"/>
    <w:rsid w:val="005C6C9D"/>
    <w:pPr>
      <w:tabs>
        <w:tab w:val="left" w:pos="454"/>
        <w:tab w:val="left" w:pos="907"/>
        <w:tab w:val="left" w:pos="1361"/>
        <w:tab w:val="left" w:pos="1814"/>
        <w:tab w:val="left" w:pos="2268"/>
      </w:tabs>
      <w:ind w:firstLine="0"/>
    </w:pPr>
    <w:rPr>
      <w:rFonts w:ascii="Arial Narrow" w:eastAsia="Times New Roman" w:hAnsi="Arial Narrow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asheg\Documents\Java\Prutzkow\1st_Term\Java_Programming_1st_Term_Practical_Work_Report_Templat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A6243-07F8-4822-80D5-EC6D9A432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Java_Programming_1st_Term_Practical_Work_Report_Template.dot</Template>
  <TotalTime>19</TotalTime>
  <Pages>4</Pages>
  <Words>479</Words>
  <Characters>2732</Characters>
  <Application>Microsoft Office Word</Application>
  <DocSecurity>8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Barasheg</dc:creator>
  <cp:lastModifiedBy>Barasheg</cp:lastModifiedBy>
  <cp:revision>8</cp:revision>
  <dcterms:created xsi:type="dcterms:W3CDTF">2019-03-05T11:41:00Z</dcterms:created>
  <dcterms:modified xsi:type="dcterms:W3CDTF">2019-04-08T12:54:00Z</dcterms:modified>
</cp:coreProperties>
</file>